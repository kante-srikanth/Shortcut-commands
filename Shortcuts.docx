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33D26" w14:textId="283B314C" w:rsidR="00807843" w:rsidRDefault="00877B7E">
      <w:pPr>
        <w:pStyle w:val="Heading1"/>
      </w:pPr>
      <w:r>
        <w:t>Shortcuts</w:t>
      </w:r>
    </w:p>
    <w:p w14:paraId="16CA4D59" w14:textId="0DCD0282" w:rsidR="00807843" w:rsidRDefault="00877B7E">
      <w:pPr>
        <w:pStyle w:val="Heading2"/>
      </w:pPr>
      <w:r>
        <w:t>Bash:</w:t>
      </w:r>
    </w:p>
    <w:p w14:paraId="0CE5ECFA" w14:textId="7AF775EF" w:rsidR="00877B7E" w:rsidRDefault="00877B7E" w:rsidP="00877B7E">
      <w:r>
        <w:rPr>
          <w:noProof/>
        </w:rPr>
        <w:drawing>
          <wp:inline distT="0" distB="0" distL="0" distR="0" wp14:anchorId="7EC24D17" wp14:editId="2552F7C1">
            <wp:extent cx="5732145" cy="96647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554" w14:textId="050FE427" w:rsidR="00877B7E" w:rsidRDefault="00877B7E" w:rsidP="00877B7E"/>
    <w:p w14:paraId="4DB05D2C" w14:textId="77777777" w:rsidR="00877B7E" w:rsidRPr="00877B7E" w:rsidRDefault="00877B7E" w:rsidP="00877B7E"/>
    <w:sectPr w:rsidR="00877B7E" w:rsidRPr="00877B7E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3990D" w14:textId="77777777" w:rsidR="004A1D3F" w:rsidRDefault="004A1D3F">
      <w:r>
        <w:separator/>
      </w:r>
    </w:p>
    <w:p w14:paraId="3D03458A" w14:textId="77777777" w:rsidR="004A1D3F" w:rsidRDefault="004A1D3F"/>
  </w:endnote>
  <w:endnote w:type="continuationSeparator" w:id="0">
    <w:p w14:paraId="3C14C3D4" w14:textId="77777777" w:rsidR="004A1D3F" w:rsidRDefault="004A1D3F">
      <w:r>
        <w:continuationSeparator/>
      </w:r>
    </w:p>
    <w:p w14:paraId="03A97795" w14:textId="77777777" w:rsidR="004A1D3F" w:rsidRDefault="004A1D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3B4E24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AD4BB" w14:textId="77777777" w:rsidR="004A1D3F" w:rsidRDefault="004A1D3F">
      <w:r>
        <w:separator/>
      </w:r>
    </w:p>
    <w:p w14:paraId="24EFCA26" w14:textId="77777777" w:rsidR="004A1D3F" w:rsidRDefault="004A1D3F"/>
  </w:footnote>
  <w:footnote w:type="continuationSeparator" w:id="0">
    <w:p w14:paraId="6E001ABA" w14:textId="77777777" w:rsidR="004A1D3F" w:rsidRDefault="004A1D3F">
      <w:r>
        <w:continuationSeparator/>
      </w:r>
    </w:p>
    <w:p w14:paraId="150E3920" w14:textId="77777777" w:rsidR="004A1D3F" w:rsidRDefault="004A1D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7E"/>
    <w:rsid w:val="000F312B"/>
    <w:rsid w:val="004A1D3F"/>
    <w:rsid w:val="00807843"/>
    <w:rsid w:val="0087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A0586"/>
  <w15:chartTrackingRefBased/>
  <w15:docId w15:val="{5937DC93-9879-B54B-870F-9A8F7E68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ts2/Library/Containers/com.microsoft.Word/Data/Library/Application%20Support/Microsoft/Office/16.0/DTS/en-GB%7b8AF1AE1B-DC68-8748-A873-6915DEAF542D%7d/%7b234EA185-AF6B-A149-952A-90FD1141899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Kante, Srikanth</cp:lastModifiedBy>
  <cp:revision>1</cp:revision>
  <dcterms:created xsi:type="dcterms:W3CDTF">2020-10-09T02:25:00Z</dcterms:created>
  <dcterms:modified xsi:type="dcterms:W3CDTF">2020-10-09T02:27:00Z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